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110"/>
  <w:body>
    <w:p w14:paraId="2517E23A" w14:textId="7CB70B20" w:rsidR="00DB5C41" w:rsidRPr="00CE327B" w:rsidRDefault="00DB561A" w:rsidP="00CE327B">
      <w:pPr>
        <w:pStyle w:val="Heading2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15C97B" wp14:editId="4427BE83">
                <wp:simplePos x="0" y="0"/>
                <wp:positionH relativeFrom="column">
                  <wp:posOffset>-26670</wp:posOffset>
                </wp:positionH>
                <wp:positionV relativeFrom="paragraph">
                  <wp:posOffset>1572260</wp:posOffset>
                </wp:positionV>
                <wp:extent cx="1033145" cy="914400"/>
                <wp:effectExtent l="0" t="0" r="0" b="0"/>
                <wp:wrapTight wrapText="bothSides">
                  <wp:wrapPolygon edited="0">
                    <wp:start x="7567" y="1800"/>
                    <wp:lineTo x="5576" y="4950"/>
                    <wp:lineTo x="5178" y="6300"/>
                    <wp:lineTo x="5974" y="9900"/>
                    <wp:lineTo x="3585" y="11250"/>
                    <wp:lineTo x="1991" y="13950"/>
                    <wp:lineTo x="2788" y="21150"/>
                    <wp:lineTo x="15931" y="21150"/>
                    <wp:lineTo x="17923" y="20250"/>
                    <wp:lineTo x="20711" y="18450"/>
                    <wp:lineTo x="20711" y="16200"/>
                    <wp:lineTo x="15135" y="11250"/>
                    <wp:lineTo x="13541" y="8550"/>
                    <wp:lineTo x="12745" y="4500"/>
                    <wp:lineTo x="11152" y="1800"/>
                    <wp:lineTo x="7567" y="1800"/>
                  </wp:wrapPolygon>
                </wp:wrapTight>
                <wp:docPr id="2" name="Group 2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14400"/>
                          <a:chOff x="0" y="0"/>
                          <a:chExt cx="1033283" cy="914400"/>
                        </a:xfrm>
                      </wpg:grpSpPr>
                      <pic:pic xmlns:pic="http://schemas.openxmlformats.org/drawingml/2006/picture">
                        <pic:nvPicPr>
                          <pic:cNvPr id="3" name="Graphic 3" descr="Programm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Curso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0713" y="596348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643FD7" id="Group 2" o:spid="_x0000_s1026" href="https://htmlpreview.github.io/?https://github.com/AndreWeber13/Estudio/blob/master/Programas/Python/Indexar%2C%20partir%20y%20reescalar/Indexar%2C%20partir%20y%20reescala.html" style="position:absolute;margin-left:-2.1pt;margin-top:123.8pt;width:81.35pt;height:1in;z-index:251661312" coordsize="10332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" o:spid="_x0000_s1027" type="#_x0000_t75" alt="Programm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">
                  <v:imagedata r:id="rId10" o:title="Programmer"/>
                </v:shape>
                <v:shape id="Graphic 6" o:spid="_x0000_s1028" type="#_x0000_t75" alt="Cursor" style="position:absolute;left:7907;top:5963;width:242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">
                  <v:imagedata r:id="rId11" o:title="Cursor"/>
                </v:shape>
                <w10:wrap type="tight"/>
              </v:group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8A7BF7" wp14:editId="57D81F4A">
                <wp:simplePos x="0" y="0"/>
                <wp:positionH relativeFrom="column">
                  <wp:posOffset>-24765</wp:posOffset>
                </wp:positionH>
                <wp:positionV relativeFrom="paragraph">
                  <wp:posOffset>652145</wp:posOffset>
                </wp:positionV>
                <wp:extent cx="1033145" cy="914400"/>
                <wp:effectExtent l="0" t="0" r="0" b="0"/>
                <wp:wrapTight wrapText="bothSides">
                  <wp:wrapPolygon edited="0">
                    <wp:start x="7567" y="1800"/>
                    <wp:lineTo x="5576" y="4950"/>
                    <wp:lineTo x="5178" y="6300"/>
                    <wp:lineTo x="5974" y="9900"/>
                    <wp:lineTo x="3585" y="11250"/>
                    <wp:lineTo x="1991" y="13950"/>
                    <wp:lineTo x="2788" y="21150"/>
                    <wp:lineTo x="15931" y="21150"/>
                    <wp:lineTo x="17923" y="20250"/>
                    <wp:lineTo x="20711" y="18450"/>
                    <wp:lineTo x="20711" y="16200"/>
                    <wp:lineTo x="15135" y="11250"/>
                    <wp:lineTo x="13541" y="8550"/>
                    <wp:lineTo x="12745" y="4500"/>
                    <wp:lineTo x="11152" y="1800"/>
                    <wp:lineTo x="7567" y="1800"/>
                  </wp:wrapPolygon>
                </wp:wrapTight>
                <wp:docPr id="7" name="Group 7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14400"/>
                          <a:chOff x="0" y="0"/>
                          <a:chExt cx="1033283" cy="914400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Programmer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phic 5" descr="Cursor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0713" y="596348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2D927" id="Group 7" o:spid="_x0000_s1026" href="https://htmlpreview.github.io/?https://github.com/AndreWeber13/Estudio/blob/master/Programas/Python/Arreglos%20con%20Numpy/Arreglos%20con%20NumPy.html" style="position:absolute;margin-left:-1.95pt;margin-top:51.35pt;width:81.35pt;height:1in;z-index:251659264" coordsize="10332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" o:button="t">
                <v:shape id="Graphic 4" o:spid="_x0000_s1027" type="#_x0000_t75" alt="Programm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">
                  <v:imagedata r:id="rId17" o:title="Programmer"/>
                </v:shape>
                <v:shape id="Graphic 5" o:spid="_x0000_s1028" type="#_x0000_t75" alt="Cursor" style="position:absolute;left:7907;top:5963;width:242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">
                  <v:imagedata r:id="rId18" o:title="Cursor"/>
                </v:shape>
                <w10:wrap type="tight"/>
              </v:group>
            </w:pict>
          </mc:Fallback>
        </mc:AlternateContent>
      </w:r>
      <w:r w:rsidR="00CE327B" w:rsidRPr="00CE327B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990569" wp14:editId="4EDF7018">
                <wp:simplePos x="0" y="0"/>
                <wp:positionH relativeFrom="column">
                  <wp:posOffset>1056640</wp:posOffset>
                </wp:positionH>
                <wp:positionV relativeFrom="paragraph">
                  <wp:posOffset>822960</wp:posOffset>
                </wp:positionV>
                <wp:extent cx="5998210" cy="803910"/>
                <wp:effectExtent l="0" t="0" r="2159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803910"/>
                        </a:xfrm>
                        <a:prstGeom prst="bracketPair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03BD70" w14:textId="32A294C7" w:rsidR="00CE327B" w:rsidRDefault="00CE327B" w:rsidP="00CE327B">
                            <w:pPr>
                              <w:pStyle w:val="Heading2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DB5C41">
                              <w:rPr>
                                <w:color w:val="FFFFFF" w:themeColor="background1"/>
                              </w:rPr>
                              <w:t>ntroducción a los arreglos en NumPy</w:t>
                            </w:r>
                          </w:p>
                          <w:p w14:paraId="052894ED" w14:textId="7436FA74" w:rsidR="00CE327B" w:rsidRPr="00CE327B" w:rsidRDefault="00CE327B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9056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Text Box 2" o:spid="_x0000_s1026" type="#_x0000_t185" style="position:absolute;left:0;text-align:left;margin-left:83.2pt;margin-top:64.8pt;width:472.3pt;height:6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" strokecolor="#ffc000">
                <v:textbox>
                  <w:txbxContent>
                    <w:p w14:paraId="3603BD70" w14:textId="32A294C7" w:rsidR="00CE327B" w:rsidRDefault="00CE327B" w:rsidP="00CE327B">
                      <w:pPr>
                        <w:pStyle w:val="Heading2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</w:t>
                      </w:r>
                      <w:r w:rsidRPr="00DB5C41">
                        <w:rPr>
                          <w:color w:val="FFFFFF" w:themeColor="background1"/>
                        </w:rPr>
                        <w:t>ntroducción a los arreglos en NumPy</w:t>
                      </w:r>
                    </w:p>
                    <w:p w14:paraId="052894ED" w14:textId="7436FA74" w:rsidR="00CE327B" w:rsidRPr="00CE327B" w:rsidRDefault="00CE327B"/>
                  </w:txbxContent>
                </v:textbox>
                <w10:wrap type="square"/>
              </v:shape>
            </w:pict>
          </mc:Fallback>
        </mc:AlternateContent>
      </w:r>
      <w:r w:rsidR="00CE327B" w:rsidRPr="00CE327B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C5A156" wp14:editId="55CE119C">
                <wp:simplePos x="0" y="0"/>
                <wp:positionH relativeFrom="column">
                  <wp:posOffset>1056894</wp:posOffset>
                </wp:positionH>
                <wp:positionV relativeFrom="paragraph">
                  <wp:posOffset>1743252</wp:posOffset>
                </wp:positionV>
                <wp:extent cx="5961380" cy="738505"/>
                <wp:effectExtent l="0" t="0" r="2032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738505"/>
                        </a:xfrm>
                        <a:prstGeom prst="bracketPair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413F0E4" w14:textId="77777777" w:rsidR="00CE327B" w:rsidRPr="00CE327B" w:rsidRDefault="00CE327B" w:rsidP="00DB561A">
                            <w:pPr>
                              <w:jc w:val="center"/>
                              <w:rPr>
                                <w:rStyle w:val="SubtleEmphasis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ubtleEmphasis"/>
                                <w:sz w:val="56"/>
                                <w:szCs w:val="56"/>
                              </w:rPr>
                              <w:t>Indexar, partir y transformar</w:t>
                            </w:r>
                          </w:p>
                          <w:p w14:paraId="5875C6CE" w14:textId="77777777" w:rsidR="00CE327B" w:rsidRPr="00CE327B" w:rsidRDefault="00CE327B" w:rsidP="00CE32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A156" id="_x0000_s1027" type="#_x0000_t185" style="position:absolute;left:0;text-align:left;margin-left:83.2pt;margin-top:137.25pt;width:469.4pt;height:5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" strokecolor="#92d050">
                <v:textbox>
                  <w:txbxContent>
                    <w:p w14:paraId="2413F0E4" w14:textId="77777777" w:rsidR="00CE327B" w:rsidRPr="00CE327B" w:rsidRDefault="00CE327B" w:rsidP="00DB561A">
                      <w:pPr>
                        <w:jc w:val="center"/>
                        <w:rPr>
                          <w:rStyle w:val="SubtleEmphasis"/>
                          <w:sz w:val="56"/>
                          <w:szCs w:val="56"/>
                        </w:rPr>
                      </w:pPr>
                      <w:r>
                        <w:rPr>
                          <w:rStyle w:val="SubtleEmphasis"/>
                          <w:sz w:val="56"/>
                          <w:szCs w:val="56"/>
                        </w:rPr>
                        <w:t>Indexar, partir y transformar</w:t>
                      </w:r>
                    </w:p>
                    <w:p w14:paraId="5875C6CE" w14:textId="77777777" w:rsidR="00CE327B" w:rsidRPr="00CE327B" w:rsidRDefault="00CE327B" w:rsidP="00CE327B"/>
                  </w:txbxContent>
                </v:textbox>
                <w10:wrap type="square"/>
              </v:shape>
            </w:pict>
          </mc:Fallback>
        </mc:AlternateContent>
      </w:r>
      <w:r w:rsidR="00CC5418" w:rsidRPr="00DB5C4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83DAD7" wp14:editId="1AFA67A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5546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D6F55" w14:textId="4084FC4D" w:rsidR="00881DF4" w:rsidRPr="00071119" w:rsidRDefault="00881DF4" w:rsidP="00881DF4">
                            <w:pPr>
                              <w:pStyle w:val="Ttulo0"/>
                            </w:pPr>
                            <w:r>
                              <w:t>3. 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83D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0;margin-top:0;width:539.8pt;height:2in;z-index: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" filled="f" stroked="f">
                <v:textbox style="mso-fit-shape-to-text:t">
                  <w:txbxContent>
                    <w:p w14:paraId="695D6F55" w14:textId="4084FC4D" w:rsidR="00881DF4" w:rsidRPr="00071119" w:rsidRDefault="00881DF4" w:rsidP="00881DF4">
                      <w:pPr>
                        <w:pStyle w:val="Ttulo0"/>
                      </w:pPr>
                      <w:r>
                        <w:t>3. NumPy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B9C938" w14:textId="77777777" w:rsidR="00DB5C41" w:rsidRDefault="00DB5C41" w:rsidP="00DB5C41"/>
    <w:p w14:paraId="7F3408B3" w14:textId="77777777" w:rsidR="00DB5C41" w:rsidRPr="00DB5C41" w:rsidRDefault="00DB5C41" w:rsidP="00DB5C41"/>
    <w:sectPr w:rsidR="00DB5C41" w:rsidRPr="00DB5C41" w:rsidSect="00F75E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ef">
    <w:panose1 w:val="020F08030805040D0204"/>
    <w:charset w:val="00"/>
    <w:family w:val="swiss"/>
    <w:pitch w:val="variable"/>
    <w:sig w:usb0="A000026F" w:usb1="4000004A" w:usb2="00000008" w:usb3="00000000" w:csb0="0000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F4"/>
    <w:rsid w:val="00031FBC"/>
    <w:rsid w:val="00041E00"/>
    <w:rsid w:val="00090A0A"/>
    <w:rsid w:val="003436A6"/>
    <w:rsid w:val="00420369"/>
    <w:rsid w:val="004C2DAE"/>
    <w:rsid w:val="00543E3E"/>
    <w:rsid w:val="005A69E1"/>
    <w:rsid w:val="006437A6"/>
    <w:rsid w:val="006450DC"/>
    <w:rsid w:val="006603F2"/>
    <w:rsid w:val="007C3EA1"/>
    <w:rsid w:val="007F4191"/>
    <w:rsid w:val="00881DF4"/>
    <w:rsid w:val="00A56ABC"/>
    <w:rsid w:val="00A9398D"/>
    <w:rsid w:val="00B44FA6"/>
    <w:rsid w:val="00CA162B"/>
    <w:rsid w:val="00CC5418"/>
    <w:rsid w:val="00CE327B"/>
    <w:rsid w:val="00CF4131"/>
    <w:rsid w:val="00D31159"/>
    <w:rsid w:val="00D7618F"/>
    <w:rsid w:val="00D9660C"/>
    <w:rsid w:val="00DB561A"/>
    <w:rsid w:val="00DB5C41"/>
    <w:rsid w:val="00DF6BB4"/>
    <w:rsid w:val="00E0714D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0132,#00011e,#00011a,#000110"/>
    </o:shapedefaults>
    <o:shapelayout v:ext="edit">
      <o:idmap v:ext="edit" data="1"/>
    </o:shapelayout>
  </w:shapeDefaults>
  <w:decimalSymbol w:val="."/>
  <w:listSeparator w:val=","/>
  <w14:docId w14:val="213CB764"/>
  <w15:chartTrackingRefBased/>
  <w15:docId w15:val="{0437B089-3424-42C3-B3FE-54621759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5A69E1"/>
    <w:pPr>
      <w:jc w:val="both"/>
    </w:pPr>
    <w:rPr>
      <w:rFonts w:ascii="Reef" w:hAnsi="Reef"/>
      <w:color w:val="808080" w:themeColor="background1" w:themeShade="80"/>
      <w:sz w:val="26"/>
    </w:rPr>
  </w:style>
  <w:style w:type="paragraph" w:styleId="Heading1">
    <w:name w:val="heading 1"/>
    <w:aliases w:val="Título 1"/>
    <w:basedOn w:val="Normal"/>
    <w:next w:val="Normal"/>
    <w:link w:val="Heading1Char"/>
    <w:uiPriority w:val="9"/>
    <w:qFormat/>
    <w:rsid w:val="00A56ABC"/>
    <w:pPr>
      <w:keepNext/>
      <w:keepLines/>
      <w:spacing w:before="240" w:after="0"/>
      <w:outlineLvl w:val="0"/>
    </w:pPr>
    <w:rPr>
      <w:rFonts w:eastAsiaTheme="majorEastAsia" w:cstheme="majorBidi"/>
      <w:color w:val="8CFACA" w:themeColor="accent3" w:themeTint="66"/>
      <w:sz w:val="72"/>
      <w:szCs w:val="32"/>
    </w:rPr>
  </w:style>
  <w:style w:type="paragraph" w:styleId="Heading2">
    <w:name w:val="heading 2"/>
    <w:aliases w:val="Título 2"/>
    <w:basedOn w:val="Normal"/>
    <w:next w:val="Normal"/>
    <w:link w:val="Heading2Char"/>
    <w:uiPriority w:val="9"/>
    <w:unhideWhenUsed/>
    <w:qFormat/>
    <w:rsid w:val="00E0714D"/>
    <w:pPr>
      <w:keepNext/>
      <w:keepLines/>
      <w:spacing w:before="40" w:after="0"/>
      <w:outlineLvl w:val="1"/>
    </w:pPr>
    <w:rPr>
      <w:rFonts w:eastAsiaTheme="majorEastAsia" w:cstheme="majorBidi"/>
      <w:color w:val="BE0A4F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2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A6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7A6"/>
    <w:rPr>
      <w:color w:val="6C606A" w:themeColor="followedHyperlink"/>
      <w:u w:val="single"/>
    </w:rPr>
  </w:style>
  <w:style w:type="paragraph" w:styleId="NoSpacing">
    <w:name w:val="No Spacing"/>
    <w:uiPriority w:val="1"/>
    <w:rsid w:val="00D31159"/>
    <w:pPr>
      <w:spacing w:after="0" w:line="240" w:lineRule="auto"/>
    </w:pPr>
  </w:style>
  <w:style w:type="character" w:customStyle="1" w:styleId="Heading1Char">
    <w:name w:val="Heading 1 Char"/>
    <w:aliases w:val="Título 1 Char"/>
    <w:basedOn w:val="DefaultParagraphFont"/>
    <w:link w:val="Heading1"/>
    <w:uiPriority w:val="9"/>
    <w:rsid w:val="00A56ABC"/>
    <w:rPr>
      <w:rFonts w:ascii="Reef" w:eastAsiaTheme="majorEastAsia" w:hAnsi="Reef" w:cstheme="majorBidi"/>
      <w:color w:val="8CFACA" w:themeColor="accent3" w:themeTint="66"/>
      <w:sz w:val="72"/>
      <w:szCs w:val="32"/>
    </w:rPr>
  </w:style>
  <w:style w:type="character" w:customStyle="1" w:styleId="Heading2Char">
    <w:name w:val="Heading 2 Char"/>
    <w:aliases w:val="Título 2 Char"/>
    <w:basedOn w:val="DefaultParagraphFont"/>
    <w:link w:val="Heading2"/>
    <w:uiPriority w:val="9"/>
    <w:rsid w:val="00E0714D"/>
    <w:rPr>
      <w:rFonts w:ascii="Reef" w:eastAsiaTheme="majorEastAsia" w:hAnsi="Reef" w:cstheme="majorBidi"/>
      <w:color w:val="BE0A4F"/>
      <w:sz w:val="56"/>
      <w:szCs w:val="26"/>
    </w:rPr>
  </w:style>
  <w:style w:type="paragraph" w:styleId="Subtitle">
    <w:name w:val="Subtitle"/>
    <w:aliases w:val="Título 3"/>
    <w:basedOn w:val="Normal"/>
    <w:next w:val="Normal"/>
    <w:link w:val="SubtitleChar"/>
    <w:uiPriority w:val="11"/>
    <w:qFormat/>
    <w:rsid w:val="00E0714D"/>
    <w:pPr>
      <w:numPr>
        <w:ilvl w:val="1"/>
      </w:numPr>
    </w:pPr>
    <w:rPr>
      <w:rFonts w:eastAsiaTheme="minorEastAsia"/>
      <w:color w:val="C0F1F8"/>
      <w:spacing w:val="15"/>
      <w:sz w:val="40"/>
    </w:rPr>
  </w:style>
  <w:style w:type="character" w:customStyle="1" w:styleId="SubtitleChar">
    <w:name w:val="Subtitle Char"/>
    <w:aliases w:val="Título 3 Char"/>
    <w:basedOn w:val="DefaultParagraphFont"/>
    <w:link w:val="Subtitle"/>
    <w:uiPriority w:val="11"/>
    <w:rsid w:val="00E0714D"/>
    <w:rPr>
      <w:rFonts w:ascii="Reef" w:eastAsiaTheme="minorEastAsia" w:hAnsi="Reef"/>
      <w:color w:val="C0F1F8"/>
      <w:spacing w:val="15"/>
      <w:sz w:val="40"/>
    </w:rPr>
  </w:style>
  <w:style w:type="paragraph" w:styleId="Title">
    <w:name w:val="Title"/>
    <w:basedOn w:val="Normal"/>
    <w:next w:val="Normal"/>
    <w:link w:val="TitleChar"/>
    <w:uiPriority w:val="10"/>
    <w:rsid w:val="00420369"/>
    <w:rPr>
      <w:rFonts w:cs="Reef"/>
      <w:color w:val="8CFACA" w:themeColor="accent3" w:themeTint="66"/>
      <w:sz w:val="72"/>
      <w:szCs w:val="72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420369"/>
    <w:rPr>
      <w:rFonts w:ascii="Reef" w:hAnsi="Reef" w:cs="Reef"/>
      <w:color w:val="8CFACA" w:themeColor="accent3" w:themeTint="66"/>
      <w:sz w:val="72"/>
      <w:szCs w:val="7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420369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styleId="SubtleEmphasis">
    <w:name w:val="Subtle Emphasis"/>
    <w:aliases w:val="Highlight"/>
    <w:uiPriority w:val="19"/>
    <w:qFormat/>
    <w:rsid w:val="00A56ABC"/>
    <w:rPr>
      <w:rFonts w:ascii="Reef" w:hAnsi="Reef" w:cs="Reef"/>
      <w:color w:val="FFFFFF" w:themeColor="background1"/>
      <w:sz w:val="26"/>
      <w:szCs w:val="26"/>
      <w:lang w:val="es-419"/>
    </w:rPr>
  </w:style>
  <w:style w:type="character" w:styleId="PlaceholderText">
    <w:name w:val="Placeholder Text"/>
    <w:basedOn w:val="DefaultParagraphFont"/>
    <w:uiPriority w:val="99"/>
    <w:semiHidden/>
    <w:rsid w:val="00420369"/>
    <w:rPr>
      <w:color w:val="808080"/>
    </w:rPr>
  </w:style>
  <w:style w:type="character" w:styleId="Emphasis">
    <w:name w:val="Emphasis"/>
    <w:aliases w:val="Fórmula"/>
    <w:basedOn w:val="SubtleEmphasis"/>
    <w:uiPriority w:val="20"/>
    <w:qFormat/>
    <w:rsid w:val="00E0714D"/>
    <w:rPr>
      <w:rFonts w:ascii="Cambria Math" w:hAnsi="Cambria Math" w:cs="Reef"/>
      <w:i/>
      <w:color w:val="B0FEBD"/>
      <w:sz w:val="26"/>
      <w:szCs w:val="26"/>
      <w:lang w:val="es-419"/>
    </w:rPr>
  </w:style>
  <w:style w:type="paragraph" w:customStyle="1" w:styleId="Frmula2">
    <w:name w:val="Fórmula 2"/>
    <w:basedOn w:val="Normal"/>
    <w:rsid w:val="00090A0A"/>
    <w:rPr>
      <w:i/>
      <w:color w:val="08CC78" w:themeColor="accent3"/>
    </w:rPr>
  </w:style>
  <w:style w:type="paragraph" w:customStyle="1" w:styleId="Ttulo0">
    <w:name w:val="Título 0"/>
    <w:basedOn w:val="Title"/>
    <w:link w:val="Ttulo0Char"/>
    <w:qFormat/>
    <w:rsid w:val="00CC5418"/>
    <w:pPr>
      <w:jc w:val="center"/>
    </w:pPr>
    <w:rPr>
      <w:b/>
      <w:color w:val="FF6565"/>
      <w:spacing w:val="10"/>
      <w:sz w:val="96"/>
      <w:szCs w:val="96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0Char">
    <w:name w:val="Título 0 Char"/>
    <w:basedOn w:val="TitleChar"/>
    <w:link w:val="Ttulo0"/>
    <w:rsid w:val="00CC5418"/>
    <w:rPr>
      <w:rFonts w:ascii="Reef" w:hAnsi="Reef" w:cs="Reef"/>
      <w:b/>
      <w:color w:val="FF6565"/>
      <w:spacing w:val="10"/>
      <w:sz w:val="96"/>
      <w:szCs w:val="96"/>
      <w:lang w:val="es-419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hyperlink" Target="https://htmlpreview.github.io/?https://github.com/AndreWeber13/Estudio/blob/master/Programas/Python/Arreglos%20con%20Numpy/Arreglos%20con%20NumPy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tmlpreview.github.io/?https://github.com/AndreWeber13/Estudio/blob/master/Programas/Python/Indexar%2C%20partir%20y%20reescalar/Indexar%2C%20partir%20y%20reescala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558\Documents\Custom%20Office%20Templates\Not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5837-5993-4898-A4C8-AACFAF8D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Notas</Template>
  <TotalTime>354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Weber</dc:creator>
  <cp:keywords/>
  <dc:description/>
  <cp:lastModifiedBy>André Weber</cp:lastModifiedBy>
  <cp:revision>8</cp:revision>
  <cp:lastPrinted>2020-08-21T03:18:00Z</cp:lastPrinted>
  <dcterms:created xsi:type="dcterms:W3CDTF">2020-08-20T19:14:00Z</dcterms:created>
  <dcterms:modified xsi:type="dcterms:W3CDTF">2020-10-08T19:57:00Z</dcterms:modified>
</cp:coreProperties>
</file>